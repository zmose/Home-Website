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90" w:type="dxa"/>
        <w:tblInd w:w="-252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77"/>
        <w:gridCol w:w="2880"/>
        <w:gridCol w:w="3233"/>
      </w:tblGrid>
      <w:tr w:rsidR="00971E9D" w:rsidRPr="00AE5BF9" w:rsidTr="009147F2">
        <w:trPr>
          <w:trHeight w:hRule="exact" w:val="288"/>
        </w:trPr>
        <w:tc>
          <w:tcPr>
            <w:tcW w:w="9090" w:type="dxa"/>
            <w:gridSpan w:val="3"/>
          </w:tcPr>
          <w:p w:rsidR="00971E9D" w:rsidRPr="00CD55D9" w:rsidRDefault="00E4374B" w:rsidP="00E4374B">
            <w:pPr>
              <w:pStyle w:val="StyleContactInfo"/>
              <w:rPr>
                <w:sz w:val="20"/>
              </w:rPr>
            </w:pPr>
            <w:r w:rsidRPr="00CD55D9">
              <w:rPr>
                <w:sz w:val="20"/>
              </w:rPr>
              <w:t xml:space="preserve">1411 E. </w:t>
            </w:r>
            <w:proofErr w:type="spellStart"/>
            <w:r w:rsidRPr="00CD55D9">
              <w:rPr>
                <w:sz w:val="20"/>
              </w:rPr>
              <w:t>Woodbank</w:t>
            </w:r>
            <w:proofErr w:type="spellEnd"/>
            <w:r w:rsidRPr="00CD55D9">
              <w:rPr>
                <w:sz w:val="20"/>
              </w:rPr>
              <w:t xml:space="preserve"> Way</w:t>
            </w:r>
            <w:r w:rsidR="00F561DD" w:rsidRPr="00CD55D9">
              <w:rPr>
                <w:sz w:val="20"/>
              </w:rPr>
              <w:t xml:space="preserve">, </w:t>
            </w:r>
            <w:r w:rsidRPr="00CD55D9">
              <w:rPr>
                <w:sz w:val="20"/>
              </w:rPr>
              <w:t>West Chester PA 19380</w:t>
            </w:r>
            <w:r w:rsidR="00026BF4" w:rsidRPr="00CD55D9">
              <w:rPr>
                <w:sz w:val="20"/>
              </w:rPr>
              <w:t xml:space="preserve"> </w:t>
            </w:r>
            <w:r w:rsidR="00593767" w:rsidRPr="00CD55D9">
              <w:rPr>
                <w:sz w:val="20"/>
              </w:rPr>
              <w:sym w:font="Symbol" w:char="F0B7"/>
            </w:r>
            <w:r w:rsidR="00026BF4" w:rsidRPr="00CD55D9">
              <w:rPr>
                <w:sz w:val="20"/>
              </w:rPr>
              <w:t xml:space="preserve"> </w:t>
            </w:r>
            <w:r w:rsidRPr="00CD55D9">
              <w:rPr>
                <w:sz w:val="20"/>
              </w:rPr>
              <w:t>484-885-5345</w:t>
            </w:r>
            <w:r w:rsidR="00026BF4" w:rsidRPr="00CD55D9">
              <w:rPr>
                <w:sz w:val="20"/>
              </w:rPr>
              <w:t xml:space="preserve"> </w:t>
            </w:r>
            <w:r w:rsidR="00593767" w:rsidRPr="00CD55D9">
              <w:rPr>
                <w:sz w:val="20"/>
              </w:rPr>
              <w:sym w:font="Symbol" w:char="F0B7"/>
            </w:r>
            <w:r w:rsidR="00026BF4" w:rsidRPr="00CD55D9">
              <w:rPr>
                <w:sz w:val="20"/>
              </w:rPr>
              <w:t xml:space="preserve"> </w:t>
            </w:r>
            <w:r w:rsidRPr="00CD55D9">
              <w:rPr>
                <w:sz w:val="20"/>
              </w:rPr>
              <w:t>zmose@comcast.net</w:t>
            </w:r>
          </w:p>
        </w:tc>
      </w:tr>
      <w:tr w:rsidR="00971E9D" w:rsidRPr="00AE5BF9" w:rsidTr="009147F2">
        <w:trPr>
          <w:trHeight w:hRule="exact" w:val="720"/>
        </w:trPr>
        <w:tc>
          <w:tcPr>
            <w:tcW w:w="9090" w:type="dxa"/>
            <w:gridSpan w:val="3"/>
          </w:tcPr>
          <w:p w:rsidR="00971E9D" w:rsidRPr="001E6339" w:rsidRDefault="00E4374B" w:rsidP="001E6339">
            <w:pPr>
              <w:pStyle w:val="YourName"/>
            </w:pPr>
            <w:r>
              <w:t>Zack Mosenson</w:t>
            </w:r>
          </w:p>
        </w:tc>
      </w:tr>
      <w:tr w:rsidR="00F561DD" w:rsidRPr="00AE5BF9" w:rsidTr="009147F2"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:rsidR="00F561DD" w:rsidRPr="0070617C" w:rsidRDefault="00C67B86" w:rsidP="00F561DD">
            <w:pPr>
              <w:pStyle w:val="Heading1"/>
            </w:pPr>
            <w:r>
              <w:t>O</w:t>
            </w:r>
            <w:r w:rsidR="003D5562">
              <w:t>bjective</w:t>
            </w:r>
          </w:p>
        </w:tc>
      </w:tr>
      <w:tr w:rsidR="00F561DD" w:rsidRPr="00AE5BF9" w:rsidTr="009147F2">
        <w:tc>
          <w:tcPr>
            <w:tcW w:w="9090" w:type="dxa"/>
            <w:gridSpan w:val="3"/>
            <w:tcBorders>
              <w:top w:val="single" w:sz="12" w:space="0" w:color="auto"/>
            </w:tcBorders>
          </w:tcPr>
          <w:p w:rsidR="00F561DD" w:rsidRPr="0070617C" w:rsidRDefault="00547393" w:rsidP="00BF6E30">
            <w:pPr>
              <w:pStyle w:val="BodyText1"/>
            </w:pPr>
            <w:r>
              <w:t>Obtain</w:t>
            </w:r>
            <w:r w:rsidR="00B74F50">
              <w:t xml:space="preserve"> </w:t>
            </w:r>
            <w:r w:rsidR="004A6D6B">
              <w:t xml:space="preserve">a </w:t>
            </w:r>
            <w:r w:rsidR="00B74F50">
              <w:t>BS in Computer Science</w:t>
            </w:r>
            <w:r w:rsidR="00BF6E30">
              <w:t xml:space="preserve"> with a minor in Cyber Security</w:t>
            </w:r>
            <w:r w:rsidR="00B74F50">
              <w:t xml:space="preserve">, leading to a </w:t>
            </w:r>
            <w:r w:rsidR="00BF6E30">
              <w:t>Computer Software Programming</w:t>
            </w:r>
            <w:r w:rsidR="00B74F50">
              <w:t xml:space="preserve"> </w:t>
            </w:r>
            <w:r w:rsidR="004A6D6B">
              <w:t>position</w:t>
            </w:r>
            <w:r w:rsidR="00B74F50">
              <w:t xml:space="preserve"> with a </w:t>
            </w:r>
            <w:r w:rsidR="008B241A">
              <w:t>Fortune 500</w:t>
            </w:r>
            <w:r w:rsidR="00B74F50">
              <w:t xml:space="preserve"> company.</w:t>
            </w:r>
          </w:p>
        </w:tc>
      </w:tr>
      <w:tr w:rsidR="00F561DD" w:rsidRPr="00AE5BF9" w:rsidTr="009147F2"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:rsidR="00F561DD" w:rsidRPr="0070617C" w:rsidRDefault="003D5562" w:rsidP="00F561DD">
            <w:pPr>
              <w:pStyle w:val="Heading1"/>
            </w:pPr>
            <w:r>
              <w:t>Accomplishments</w:t>
            </w:r>
          </w:p>
        </w:tc>
      </w:tr>
      <w:tr w:rsidR="00B67166" w:rsidRPr="00AE5BF9" w:rsidTr="009147F2">
        <w:trPr>
          <w:trHeight w:val="1050"/>
        </w:trPr>
        <w:tc>
          <w:tcPr>
            <w:tcW w:w="9090" w:type="dxa"/>
            <w:gridSpan w:val="3"/>
            <w:tcBorders>
              <w:top w:val="single" w:sz="12" w:space="0" w:color="auto"/>
            </w:tcBorders>
          </w:tcPr>
          <w:p w:rsidR="00B67166" w:rsidRDefault="00E4374B" w:rsidP="00F561DD">
            <w:pPr>
              <w:pStyle w:val="Heading2"/>
            </w:pPr>
            <w:r>
              <w:t xml:space="preserve">Leadership </w:t>
            </w:r>
          </w:p>
          <w:p w:rsidR="007670B8" w:rsidRDefault="007670B8" w:rsidP="007670B8">
            <w:pPr>
              <w:pStyle w:val="BulletedList"/>
              <w:spacing w:after="120"/>
            </w:pPr>
            <w:r>
              <w:t xml:space="preserve">Eagle Rank, Boy Scouts – Led a team of 30 boy scouts in a </w:t>
            </w:r>
            <w:r w:rsidR="00BF3699">
              <w:t>135</w:t>
            </w:r>
            <w:r>
              <w:t xml:space="preserve"> hour community service project that benefited our overseas military personnel. Completed all merit badge requirements to achieve the rank of Eagle, progressing through 6 years of rank advancement. </w:t>
            </w:r>
          </w:p>
          <w:p w:rsidR="00B67166" w:rsidRPr="00A43F4E" w:rsidRDefault="00E4374B" w:rsidP="00547393">
            <w:pPr>
              <w:pStyle w:val="BulletedList"/>
              <w:spacing w:after="120"/>
            </w:pPr>
            <w:r>
              <w:t xml:space="preserve">Boy Scout </w:t>
            </w:r>
            <w:r w:rsidR="00087AE5">
              <w:t xml:space="preserve">Senior Patrol </w:t>
            </w:r>
            <w:r w:rsidR="007670B8">
              <w:t>Leader</w:t>
            </w:r>
            <w:r w:rsidR="00A13022">
              <w:t xml:space="preserve"> </w:t>
            </w:r>
            <w:r>
              <w:t xml:space="preserve">– </w:t>
            </w:r>
            <w:r w:rsidR="00BF3699">
              <w:t>Planned and l</w:t>
            </w:r>
            <w:r>
              <w:t xml:space="preserve">ed a troop of </w:t>
            </w:r>
            <w:r w:rsidR="000B540A">
              <w:t>45 scouts</w:t>
            </w:r>
            <w:r w:rsidR="00BF3699">
              <w:t xml:space="preserve"> in meetings, </w:t>
            </w:r>
            <w:r>
              <w:t>camping trip</w:t>
            </w:r>
            <w:r w:rsidR="00FF7B67">
              <w:t>s,</w:t>
            </w:r>
            <w:r w:rsidR="00BF3699">
              <w:t xml:space="preserve"> and volunteer</w:t>
            </w:r>
            <w:r>
              <w:t xml:space="preserve"> activities</w:t>
            </w:r>
            <w:r w:rsidR="00CA3297">
              <w:t xml:space="preserve">. </w:t>
            </w:r>
          </w:p>
          <w:p w:rsidR="007670B8" w:rsidRDefault="007670B8" w:rsidP="007670B8">
            <w:pPr>
              <w:pStyle w:val="BulletedList"/>
              <w:spacing w:after="120"/>
            </w:pPr>
            <w:r>
              <w:t xml:space="preserve">High School Theatre Program, 4 years – Actor and Stage Crew Manager. Directed stage hands with prop </w:t>
            </w:r>
            <w:r w:rsidR="00BF3699">
              <w:t xml:space="preserve">acquisition and </w:t>
            </w:r>
            <w:r>
              <w:t>placement, lighting, and overall stage activities</w:t>
            </w:r>
            <w:r w:rsidR="00BF3699">
              <w:t xml:space="preserve"> for all performances</w:t>
            </w:r>
            <w:r>
              <w:t>.</w:t>
            </w:r>
          </w:p>
          <w:p w:rsidR="007670B8" w:rsidRDefault="007670B8" w:rsidP="00547393">
            <w:pPr>
              <w:pStyle w:val="BulletedList"/>
              <w:spacing w:after="120"/>
            </w:pPr>
            <w:r>
              <w:t>Chester County Youth Leadership Program</w:t>
            </w:r>
            <w:r w:rsidR="00654974">
              <w:t>, 1 year</w:t>
            </w:r>
            <w:r>
              <w:t xml:space="preserve"> – Accepted into program based on previous leadership activities and academic record. </w:t>
            </w:r>
            <w:r w:rsidR="00BF3699">
              <w:t>Exposed to and gained knowledge of different business industries while</w:t>
            </w:r>
            <w:r>
              <w:t xml:space="preserve"> discussing</w:t>
            </w:r>
            <w:r w:rsidR="00BF3699">
              <w:t xml:space="preserve"> and solving</w:t>
            </w:r>
            <w:r>
              <w:t xml:space="preserve"> ‘real world’ leadership </w:t>
            </w:r>
            <w:r w:rsidR="00BF3699">
              <w:t>and business issues</w:t>
            </w:r>
            <w:r>
              <w:t xml:space="preserve">.   </w:t>
            </w:r>
          </w:p>
          <w:p w:rsidR="00B67166" w:rsidRPr="00D62111" w:rsidRDefault="00E4374B" w:rsidP="00547393">
            <w:pPr>
              <w:pStyle w:val="BulletedList"/>
              <w:spacing w:after="120"/>
            </w:pPr>
            <w:r>
              <w:t>Little League Umpire</w:t>
            </w:r>
            <w:r w:rsidR="00A13022">
              <w:t>, 4 years</w:t>
            </w:r>
            <w:r>
              <w:t xml:space="preserve"> – As </w:t>
            </w:r>
            <w:r w:rsidR="00087AE5">
              <w:t xml:space="preserve">home </w:t>
            </w:r>
            <w:r>
              <w:t xml:space="preserve">plate umpire, maintained order and integrity of the game. Managed coaches and player confrontations. Ensured fair play for all. </w:t>
            </w:r>
          </w:p>
          <w:p w:rsidR="007E07AD" w:rsidRPr="007E07AD" w:rsidRDefault="00D958C6" w:rsidP="00BF3699">
            <w:pPr>
              <w:pStyle w:val="BulletedList"/>
              <w:spacing w:after="120"/>
            </w:pPr>
            <w:r>
              <w:t>Founding Member of Rock Band, Lead</w:t>
            </w:r>
            <w:r w:rsidR="00A13022">
              <w:t xml:space="preserve"> </w:t>
            </w:r>
            <w:r w:rsidR="007670B8">
              <w:t>Guitar</w:t>
            </w:r>
            <w:r>
              <w:t>ist</w:t>
            </w:r>
            <w:r w:rsidR="00654974">
              <w:t>, 5 years</w:t>
            </w:r>
            <w:r w:rsidR="00E4374B">
              <w:t xml:space="preserve"> – </w:t>
            </w:r>
            <w:r w:rsidR="00087AE5">
              <w:t>Led</w:t>
            </w:r>
            <w:r w:rsidR="007E07AD">
              <w:t xml:space="preserve"> band in rehearsals and performances</w:t>
            </w:r>
            <w:r w:rsidR="00E4374B">
              <w:t xml:space="preserve">. </w:t>
            </w:r>
            <w:r w:rsidR="00BF3699">
              <w:t>Recorded a number of original songs</w:t>
            </w:r>
            <w:r w:rsidR="00E4374B">
              <w:t>.</w:t>
            </w:r>
          </w:p>
        </w:tc>
      </w:tr>
      <w:tr w:rsidR="0037263E" w:rsidRPr="00AE5BF9" w:rsidTr="009147F2">
        <w:trPr>
          <w:trHeight w:hRule="exact" w:val="144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 w:rsidRPr="00AE5BF9" w:rsidTr="009147F2">
        <w:trPr>
          <w:trHeight w:val="1095"/>
        </w:trPr>
        <w:tc>
          <w:tcPr>
            <w:tcW w:w="9090" w:type="dxa"/>
            <w:gridSpan w:val="3"/>
          </w:tcPr>
          <w:p w:rsidR="002E3B4E" w:rsidRDefault="000C3A7B" w:rsidP="002E3B4E">
            <w:pPr>
              <w:pStyle w:val="Heading2"/>
            </w:pPr>
            <w:r>
              <w:t>Volunteerism</w:t>
            </w:r>
          </w:p>
          <w:p w:rsidR="002E3B4E" w:rsidRPr="00A43F4E" w:rsidRDefault="00B9763E" w:rsidP="00547393">
            <w:pPr>
              <w:pStyle w:val="BulletedList"/>
              <w:spacing w:after="120"/>
            </w:pPr>
            <w:r>
              <w:t>Alta</w:t>
            </w:r>
            <w:r w:rsidR="000C3A7B">
              <w:t>r Server</w:t>
            </w:r>
            <w:r w:rsidR="001E3BF6">
              <w:t>, 6</w:t>
            </w:r>
            <w:r w:rsidR="00A13022">
              <w:t xml:space="preserve"> years - Assisted </w:t>
            </w:r>
            <w:r w:rsidR="000C3A7B">
              <w:t xml:space="preserve">Pastor with activities associated with Sunday Mass, as well as </w:t>
            </w:r>
            <w:r w:rsidR="00BF3699">
              <w:t xml:space="preserve">preparation for </w:t>
            </w:r>
            <w:r w:rsidR="000C3A7B">
              <w:t xml:space="preserve">special </w:t>
            </w:r>
            <w:r w:rsidR="00654974">
              <w:t>holidays</w:t>
            </w:r>
            <w:r w:rsidR="000C3A7B">
              <w:t xml:space="preserve"> </w:t>
            </w:r>
            <w:r w:rsidR="00FF7B67">
              <w:t xml:space="preserve">and Holy Day ceremonies </w:t>
            </w:r>
            <w:r w:rsidR="000C3A7B">
              <w:t>within the Church</w:t>
            </w:r>
            <w:r w:rsidR="00BF3699">
              <w:t>.</w:t>
            </w:r>
          </w:p>
          <w:p w:rsidR="002E3B4E" w:rsidRPr="00D62111" w:rsidRDefault="000C3A7B" w:rsidP="00547393">
            <w:pPr>
              <w:pStyle w:val="BulletedList"/>
              <w:spacing w:after="120"/>
            </w:pPr>
            <w:r>
              <w:t>Camp Counselor</w:t>
            </w:r>
            <w:r w:rsidR="001E3BF6">
              <w:t xml:space="preserve">, </w:t>
            </w:r>
            <w:r w:rsidR="00200AB3">
              <w:t>4</w:t>
            </w:r>
            <w:r w:rsidR="00A13022">
              <w:t xml:space="preserve"> years</w:t>
            </w:r>
            <w:r>
              <w:t xml:space="preserve"> </w:t>
            </w:r>
            <w:r w:rsidR="00A13022">
              <w:t>–</w:t>
            </w:r>
            <w:r>
              <w:t xml:space="preserve"> </w:t>
            </w:r>
            <w:r w:rsidR="00A13022">
              <w:t xml:space="preserve">Led </w:t>
            </w:r>
            <w:r w:rsidR="008833D5">
              <w:t xml:space="preserve">15-20 </w:t>
            </w:r>
            <w:r w:rsidR="00A13022">
              <w:t xml:space="preserve">elementary school campers in age appropriate games and activities. Assisted Camp Director with </w:t>
            </w:r>
            <w:r w:rsidR="00BF3699">
              <w:t>all activities</w:t>
            </w:r>
            <w:r w:rsidR="00A13022">
              <w:t xml:space="preserve">. </w:t>
            </w:r>
            <w:r w:rsidR="008833D5">
              <w:t xml:space="preserve">Provided input for new activities to Recreation Management. </w:t>
            </w:r>
            <w:r w:rsidR="00A13022">
              <w:t xml:space="preserve"> </w:t>
            </w:r>
          </w:p>
          <w:p w:rsidR="00B67166" w:rsidRDefault="001E3BF6" w:rsidP="00547393">
            <w:pPr>
              <w:pStyle w:val="BulletedList"/>
              <w:spacing w:after="120"/>
            </w:pPr>
            <w:r>
              <w:t>Youth Basketball Coach, 3</w:t>
            </w:r>
            <w:r w:rsidR="008833D5">
              <w:t xml:space="preserve"> years – Provide instruction to 10-12 middle school aged boys, promoting teamwork and positive attitude. Managed team game and practice schedules.</w:t>
            </w:r>
          </w:p>
          <w:p w:rsidR="00D958C6" w:rsidRPr="00D958C6" w:rsidRDefault="00D958C6" w:rsidP="00D958C6">
            <w:pPr>
              <w:pStyle w:val="BulletedList"/>
            </w:pPr>
            <w:r>
              <w:t xml:space="preserve">Tutor, National Honor Society, 2 years – Tutored middle school students in a variety of subjects. </w:t>
            </w:r>
          </w:p>
        </w:tc>
      </w:tr>
      <w:tr w:rsidR="0037263E" w:rsidRPr="00AE5BF9" w:rsidTr="009147F2">
        <w:trPr>
          <w:trHeight w:hRule="exact" w:val="144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 w:rsidRPr="00AE5BF9" w:rsidTr="009147F2">
        <w:trPr>
          <w:trHeight w:val="1110"/>
        </w:trPr>
        <w:tc>
          <w:tcPr>
            <w:tcW w:w="9090" w:type="dxa"/>
            <w:gridSpan w:val="3"/>
          </w:tcPr>
          <w:p w:rsidR="002E3B4E" w:rsidRDefault="00770A1C" w:rsidP="002E3B4E">
            <w:pPr>
              <w:pStyle w:val="Heading2"/>
            </w:pPr>
            <w:r>
              <w:t>Academics</w:t>
            </w:r>
          </w:p>
          <w:p w:rsidR="002E3B4E" w:rsidRDefault="00654974" w:rsidP="00547393">
            <w:pPr>
              <w:pStyle w:val="BulletedList"/>
              <w:spacing w:after="120"/>
            </w:pPr>
            <w:r>
              <w:t>4.25 GPA 9</w:t>
            </w:r>
            <w:r w:rsidRPr="00654974">
              <w:rPr>
                <w:vertAlign w:val="superscript"/>
              </w:rPr>
              <w:t>th</w:t>
            </w:r>
            <w:r w:rsidR="00BF6E30">
              <w:t>-12</w:t>
            </w:r>
            <w:r w:rsidRPr="00654974">
              <w:rPr>
                <w:vertAlign w:val="superscript"/>
              </w:rPr>
              <w:t>th</w:t>
            </w:r>
            <w:r>
              <w:t xml:space="preserve"> grade. Consistently </w:t>
            </w:r>
            <w:r w:rsidR="00FF7B67">
              <w:t xml:space="preserve">earned over a </w:t>
            </w:r>
            <w:r>
              <w:t xml:space="preserve">4.0 GPA </w:t>
            </w:r>
            <w:r w:rsidR="00FF7B67">
              <w:t xml:space="preserve">annually </w:t>
            </w:r>
            <w:r>
              <w:t xml:space="preserve">with rigorous class schedule. </w:t>
            </w:r>
          </w:p>
          <w:p w:rsidR="00D958C6" w:rsidRPr="00D958C6" w:rsidRDefault="00D958C6" w:rsidP="00D958C6">
            <w:pPr>
              <w:pStyle w:val="BulletedList"/>
              <w:spacing w:after="120"/>
            </w:pPr>
            <w:r>
              <w:t>Computer Club, 3 years –</w:t>
            </w:r>
            <w:r w:rsidR="00BF3699">
              <w:t xml:space="preserve"> C</w:t>
            </w:r>
            <w:r>
              <w:t>reated software programs and completed qualifying tests for the American Computer Science League’s international competitions.</w:t>
            </w:r>
          </w:p>
          <w:p w:rsidR="00D96E67" w:rsidRDefault="00654974" w:rsidP="00F4129A">
            <w:pPr>
              <w:pStyle w:val="BulletedList"/>
            </w:pPr>
            <w:r>
              <w:t>National Honor Society</w:t>
            </w:r>
            <w:r w:rsidR="00956CE4">
              <w:t>, High School</w:t>
            </w:r>
            <w:r>
              <w:t xml:space="preserve"> – Met rigorous requirements for acceptance, including maintaining required GPA, demonstrated leadership, and continued </w:t>
            </w:r>
            <w:r w:rsidR="00BF3699">
              <w:t>community service involvement.</w:t>
            </w:r>
          </w:p>
          <w:p w:rsidR="00EA0347" w:rsidRDefault="00EA0347" w:rsidP="00EA0347">
            <w:pPr>
              <w:pStyle w:val="BulletedList"/>
              <w:numPr>
                <w:ilvl w:val="0"/>
                <w:numId w:val="0"/>
              </w:numPr>
              <w:spacing w:after="120"/>
              <w:ind w:left="360"/>
            </w:pPr>
          </w:p>
          <w:p w:rsidR="00EA0347" w:rsidRDefault="00EA0347" w:rsidP="00EA0347">
            <w:pPr>
              <w:pStyle w:val="BulletedList"/>
              <w:numPr>
                <w:ilvl w:val="0"/>
                <w:numId w:val="0"/>
              </w:numPr>
              <w:spacing w:after="120"/>
              <w:ind w:left="360"/>
            </w:pPr>
            <w:bookmarkStart w:id="0" w:name="_GoBack"/>
            <w:bookmarkEnd w:id="0"/>
          </w:p>
          <w:p w:rsidR="00D06D76" w:rsidRPr="00D06D76" w:rsidRDefault="00654974" w:rsidP="00D958C6">
            <w:pPr>
              <w:pStyle w:val="BulletedList"/>
              <w:spacing w:after="120"/>
            </w:pPr>
            <w:r>
              <w:t>National Spanish Honor Society</w:t>
            </w:r>
            <w:r w:rsidR="00956CE4">
              <w:t>, High School</w:t>
            </w:r>
            <w:r>
              <w:t xml:space="preserve"> – Maintained GPA requirements for admission, and demonstrated traits and </w:t>
            </w:r>
            <w:r w:rsidR="00956CE4">
              <w:t xml:space="preserve">activity involvement desired in a candidate. </w:t>
            </w:r>
          </w:p>
        </w:tc>
      </w:tr>
      <w:tr w:rsidR="0037263E" w:rsidRPr="00AE5BF9" w:rsidTr="009147F2">
        <w:trPr>
          <w:trHeight w:hRule="exact" w:val="144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3D5562" w:rsidRPr="00AE5BF9" w:rsidTr="009147F2">
        <w:trPr>
          <w:trHeight w:val="497"/>
        </w:trPr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:rsidR="003D5562" w:rsidRDefault="003D5562" w:rsidP="003D5562">
            <w:pPr>
              <w:pStyle w:val="Heading1"/>
            </w:pPr>
            <w:r>
              <w:t>Employment History</w:t>
            </w:r>
          </w:p>
        </w:tc>
      </w:tr>
      <w:tr w:rsidR="003D5562" w:rsidRPr="00AE5BF9" w:rsidTr="009147F2">
        <w:trPr>
          <w:trHeight w:val="710"/>
        </w:trPr>
        <w:tc>
          <w:tcPr>
            <w:tcW w:w="2977" w:type="dxa"/>
            <w:tcBorders>
              <w:top w:val="single" w:sz="12" w:space="0" w:color="auto"/>
            </w:tcBorders>
          </w:tcPr>
          <w:p w:rsidR="00BF735E" w:rsidRDefault="006C0658" w:rsidP="00A47209">
            <w:pPr>
              <w:pStyle w:val="Dates1"/>
              <w:spacing w:after="120"/>
            </w:pPr>
            <w:r>
              <w:t xml:space="preserve">Summer </w:t>
            </w:r>
            <w:r w:rsidR="001E3BF6">
              <w:t>2016</w:t>
            </w:r>
            <w:r w:rsidR="002009A0">
              <w:t>-2017</w:t>
            </w:r>
          </w:p>
        </w:tc>
        <w:tc>
          <w:tcPr>
            <w:tcW w:w="2880" w:type="dxa"/>
            <w:tcBorders>
              <w:top w:val="single" w:sz="12" w:space="0" w:color="auto"/>
            </w:tcBorders>
          </w:tcPr>
          <w:p w:rsidR="00BF735E" w:rsidRDefault="00956CE4" w:rsidP="00A47209">
            <w:pPr>
              <w:pStyle w:val="JobTitleDegree1"/>
              <w:spacing w:after="120"/>
              <w:jc w:val="left"/>
            </w:pPr>
            <w:r>
              <w:t xml:space="preserve">Delivery Person                </w:t>
            </w:r>
            <w:r w:rsidR="001E3BF6">
              <w:t>Line Cook and Dishwasher</w:t>
            </w:r>
            <w:r w:rsidR="00BF735E">
              <w:t xml:space="preserve"> </w:t>
            </w:r>
          </w:p>
        </w:tc>
        <w:tc>
          <w:tcPr>
            <w:tcW w:w="3233" w:type="dxa"/>
            <w:tcBorders>
              <w:top w:val="single" w:sz="12" w:space="0" w:color="auto"/>
            </w:tcBorders>
          </w:tcPr>
          <w:p w:rsidR="00BF735E" w:rsidRDefault="00956CE4" w:rsidP="00A47209">
            <w:pPr>
              <w:pStyle w:val="CompanyNameLocation1"/>
              <w:spacing w:after="120"/>
              <w:ind w:right="-122"/>
            </w:pPr>
            <w:proofErr w:type="spellStart"/>
            <w:r>
              <w:t>Azzurra</w:t>
            </w:r>
            <w:proofErr w:type="spellEnd"/>
            <w:r>
              <w:t xml:space="preserve"> Pizza</w:t>
            </w:r>
            <w:r w:rsidR="00AE5BF9">
              <w:t xml:space="preserve">, </w:t>
            </w:r>
            <w:r w:rsidR="006C0658">
              <w:t>Sea Isle,</w:t>
            </w:r>
            <w:r w:rsidR="001E3BF6">
              <w:t xml:space="preserve"> N</w:t>
            </w:r>
            <w:r w:rsidR="006C0658">
              <w:t>J</w:t>
            </w:r>
            <w:r w:rsidR="00BF735E">
              <w:t xml:space="preserve"> </w:t>
            </w:r>
            <w:r>
              <w:t xml:space="preserve">  Carmen’s Restaurant, Sea </w:t>
            </w:r>
            <w:r w:rsidR="00BF735E">
              <w:t>Isle</w:t>
            </w:r>
            <w:r>
              <w:t>,</w:t>
            </w:r>
            <w:r w:rsidR="00BF735E">
              <w:t xml:space="preserve"> NJ</w:t>
            </w:r>
          </w:p>
        </w:tc>
      </w:tr>
      <w:tr w:rsidR="00B04BA6" w:rsidRPr="00AE5BF9" w:rsidTr="009147F2">
        <w:trPr>
          <w:trHeight w:val="288"/>
        </w:trPr>
        <w:tc>
          <w:tcPr>
            <w:tcW w:w="2977" w:type="dxa"/>
            <w:tcBorders>
              <w:top w:val="nil"/>
            </w:tcBorders>
          </w:tcPr>
          <w:p w:rsidR="00B04BA6" w:rsidRDefault="00B04BA6" w:rsidP="00A47209">
            <w:pPr>
              <w:pStyle w:val="Dates"/>
              <w:spacing w:after="120"/>
            </w:pPr>
            <w:r>
              <w:t>Summer 201</w:t>
            </w:r>
            <w:r w:rsidR="00140F23">
              <w:t>4-2015</w:t>
            </w:r>
          </w:p>
        </w:tc>
        <w:tc>
          <w:tcPr>
            <w:tcW w:w="2880" w:type="dxa"/>
            <w:tcBorders>
              <w:top w:val="nil"/>
            </w:tcBorders>
          </w:tcPr>
          <w:p w:rsidR="00B04BA6" w:rsidRDefault="001E3BF6" w:rsidP="00A47209">
            <w:pPr>
              <w:pStyle w:val="JobTitleDegree"/>
              <w:spacing w:after="120"/>
              <w:jc w:val="left"/>
            </w:pPr>
            <w:r>
              <w:t>Customer Service Member</w:t>
            </w:r>
          </w:p>
        </w:tc>
        <w:tc>
          <w:tcPr>
            <w:tcW w:w="3233" w:type="dxa"/>
            <w:tcBorders>
              <w:top w:val="nil"/>
            </w:tcBorders>
          </w:tcPr>
          <w:p w:rsidR="00B04BA6" w:rsidRDefault="00A7717F" w:rsidP="00A47209">
            <w:pPr>
              <w:pStyle w:val="CompanyNameLocation"/>
              <w:spacing w:after="120"/>
              <w:ind w:right="-122"/>
            </w:pPr>
            <w:r>
              <w:t xml:space="preserve">  </w:t>
            </w:r>
            <w:r w:rsidR="001E3BF6">
              <w:t>Rita’s Water Ice, Sea Isle, NJ</w:t>
            </w:r>
          </w:p>
        </w:tc>
      </w:tr>
      <w:tr w:rsidR="008E6E76" w:rsidRPr="00AE5BF9" w:rsidTr="009147F2">
        <w:trPr>
          <w:trHeight w:val="288"/>
        </w:trPr>
        <w:tc>
          <w:tcPr>
            <w:tcW w:w="2977" w:type="dxa"/>
            <w:tcBorders>
              <w:top w:val="nil"/>
            </w:tcBorders>
          </w:tcPr>
          <w:p w:rsidR="008E6E76" w:rsidRDefault="008E6E76" w:rsidP="00A47209">
            <w:pPr>
              <w:pStyle w:val="Dates"/>
              <w:spacing w:after="120"/>
            </w:pPr>
            <w:r>
              <w:t>Summer 2013</w:t>
            </w:r>
          </w:p>
        </w:tc>
        <w:tc>
          <w:tcPr>
            <w:tcW w:w="2880" w:type="dxa"/>
            <w:tcBorders>
              <w:top w:val="nil"/>
            </w:tcBorders>
          </w:tcPr>
          <w:p w:rsidR="008E6E76" w:rsidRDefault="008E6E76" w:rsidP="00A47209">
            <w:pPr>
              <w:pStyle w:val="JobTitleDegree"/>
              <w:spacing w:after="120"/>
              <w:jc w:val="left"/>
            </w:pPr>
            <w:r>
              <w:t>Golf Course Monitor</w:t>
            </w:r>
          </w:p>
        </w:tc>
        <w:tc>
          <w:tcPr>
            <w:tcW w:w="3233" w:type="dxa"/>
            <w:tcBorders>
              <w:top w:val="nil"/>
            </w:tcBorders>
          </w:tcPr>
          <w:p w:rsidR="008E6E76" w:rsidRDefault="008E6E76" w:rsidP="00A47209">
            <w:pPr>
              <w:pStyle w:val="CompanyNameLocation"/>
              <w:spacing w:after="120"/>
              <w:ind w:right="-122"/>
            </w:pPr>
            <w:r>
              <w:t>Pirate Island Golf, Avalon, NJ</w:t>
            </w:r>
          </w:p>
        </w:tc>
      </w:tr>
      <w:tr w:rsidR="00B04BA6" w:rsidRPr="00AE5BF9" w:rsidTr="009147F2">
        <w:trPr>
          <w:trHeight w:val="288"/>
        </w:trPr>
        <w:tc>
          <w:tcPr>
            <w:tcW w:w="2977" w:type="dxa"/>
            <w:tcBorders>
              <w:top w:val="nil"/>
            </w:tcBorders>
          </w:tcPr>
          <w:p w:rsidR="00B04BA6" w:rsidRDefault="005D6C6F" w:rsidP="00A47209">
            <w:pPr>
              <w:pStyle w:val="Dates"/>
              <w:spacing w:after="120"/>
            </w:pPr>
            <w:r>
              <w:t>Spring 2012-</w:t>
            </w:r>
            <w:r w:rsidR="00AD50A0">
              <w:t>2015</w:t>
            </w:r>
          </w:p>
        </w:tc>
        <w:tc>
          <w:tcPr>
            <w:tcW w:w="2880" w:type="dxa"/>
            <w:tcBorders>
              <w:top w:val="nil"/>
            </w:tcBorders>
          </w:tcPr>
          <w:p w:rsidR="00B04BA6" w:rsidRDefault="00B04BA6" w:rsidP="00A47209">
            <w:pPr>
              <w:pStyle w:val="JobTitleDegree"/>
              <w:spacing w:after="120"/>
              <w:jc w:val="left"/>
            </w:pPr>
            <w:r>
              <w:t>Little League Umpire</w:t>
            </w:r>
          </w:p>
        </w:tc>
        <w:tc>
          <w:tcPr>
            <w:tcW w:w="3233" w:type="dxa"/>
            <w:tcBorders>
              <w:top w:val="nil"/>
            </w:tcBorders>
          </w:tcPr>
          <w:p w:rsidR="00B04BA6" w:rsidRDefault="00B04BA6" w:rsidP="00A47209">
            <w:pPr>
              <w:pStyle w:val="CompanyNameLocation"/>
              <w:spacing w:after="120"/>
              <w:ind w:right="-122"/>
            </w:pPr>
            <w:r>
              <w:t>Exton Little League, Exton, PA</w:t>
            </w:r>
          </w:p>
        </w:tc>
      </w:tr>
      <w:tr w:rsidR="00B04BA6" w:rsidRPr="00AE5BF9" w:rsidTr="009147F2">
        <w:trPr>
          <w:trHeight w:val="288"/>
        </w:trPr>
        <w:tc>
          <w:tcPr>
            <w:tcW w:w="2977" w:type="dxa"/>
            <w:tcBorders>
              <w:top w:val="nil"/>
            </w:tcBorders>
          </w:tcPr>
          <w:p w:rsidR="00B04BA6" w:rsidRDefault="00B04BA6" w:rsidP="00466EA0">
            <w:pPr>
              <w:pStyle w:val="Dates"/>
            </w:pPr>
          </w:p>
        </w:tc>
        <w:tc>
          <w:tcPr>
            <w:tcW w:w="2880" w:type="dxa"/>
            <w:tcBorders>
              <w:top w:val="nil"/>
            </w:tcBorders>
          </w:tcPr>
          <w:p w:rsidR="00B04BA6" w:rsidRDefault="00B04BA6" w:rsidP="00466EA0">
            <w:pPr>
              <w:pStyle w:val="JobTitleDegree"/>
            </w:pPr>
          </w:p>
        </w:tc>
        <w:tc>
          <w:tcPr>
            <w:tcW w:w="3233" w:type="dxa"/>
            <w:tcBorders>
              <w:top w:val="nil"/>
            </w:tcBorders>
          </w:tcPr>
          <w:p w:rsidR="00B04BA6" w:rsidRDefault="00B04BA6" w:rsidP="00466EA0">
            <w:pPr>
              <w:pStyle w:val="CompanyNameLocation"/>
            </w:pPr>
          </w:p>
        </w:tc>
      </w:tr>
      <w:tr w:rsidR="00B04BA6" w:rsidRPr="00AE5BF9" w:rsidTr="009147F2">
        <w:tc>
          <w:tcPr>
            <w:tcW w:w="9090" w:type="dxa"/>
            <w:gridSpan w:val="3"/>
            <w:tcBorders>
              <w:bottom w:val="single" w:sz="4" w:space="0" w:color="auto"/>
            </w:tcBorders>
          </w:tcPr>
          <w:p w:rsidR="00B04BA6" w:rsidRPr="0070617C" w:rsidRDefault="00B04BA6" w:rsidP="00F561DD">
            <w:pPr>
              <w:pStyle w:val="Heading1"/>
            </w:pPr>
            <w:r w:rsidRPr="003126B2">
              <w:t>Education</w:t>
            </w:r>
          </w:p>
        </w:tc>
      </w:tr>
      <w:tr w:rsidR="00B04BA6" w:rsidRPr="00AE5BF9" w:rsidTr="009147F2">
        <w:trPr>
          <w:trHeight w:val="288"/>
        </w:trPr>
        <w:tc>
          <w:tcPr>
            <w:tcW w:w="2977" w:type="dxa"/>
            <w:tcBorders>
              <w:top w:val="single" w:sz="12" w:space="0" w:color="auto"/>
            </w:tcBorders>
          </w:tcPr>
          <w:p w:rsidR="00B04BA6" w:rsidRDefault="00AD50A0" w:rsidP="00AE5BF9">
            <w:pPr>
              <w:pStyle w:val="Dates1"/>
            </w:pPr>
            <w:r>
              <w:t xml:space="preserve">Spring </w:t>
            </w:r>
            <w:r w:rsidR="00B04BA6">
              <w:t>2017</w:t>
            </w:r>
          </w:p>
          <w:p w:rsidR="00EA0347" w:rsidRDefault="00EA0347" w:rsidP="00AE5BF9">
            <w:pPr>
              <w:pStyle w:val="Dates1"/>
            </w:pPr>
          </w:p>
          <w:p w:rsidR="00EA0347" w:rsidRDefault="00EA0347" w:rsidP="00AE5BF9">
            <w:pPr>
              <w:pStyle w:val="Dates1"/>
            </w:pPr>
            <w:r>
              <w:t>Fall 2017-Present</w:t>
            </w:r>
          </w:p>
        </w:tc>
        <w:tc>
          <w:tcPr>
            <w:tcW w:w="2880" w:type="dxa"/>
            <w:tcBorders>
              <w:top w:val="single" w:sz="12" w:space="0" w:color="auto"/>
            </w:tcBorders>
          </w:tcPr>
          <w:p w:rsidR="00B04BA6" w:rsidRDefault="00B04BA6" w:rsidP="00A314D2">
            <w:pPr>
              <w:pStyle w:val="JobTitleDegree1"/>
              <w:jc w:val="left"/>
            </w:pPr>
            <w:r>
              <w:t>HS Diploma</w:t>
            </w:r>
          </w:p>
          <w:p w:rsidR="00EA0347" w:rsidRDefault="00EA0347" w:rsidP="00A314D2">
            <w:pPr>
              <w:pStyle w:val="JobTitleDegree1"/>
              <w:jc w:val="left"/>
            </w:pPr>
          </w:p>
          <w:p w:rsidR="00EA0347" w:rsidRDefault="00EA0347" w:rsidP="00A314D2">
            <w:pPr>
              <w:pStyle w:val="JobTitleDegree1"/>
              <w:jc w:val="left"/>
            </w:pPr>
            <w:r>
              <w:t>Pennsylvania State University</w:t>
            </w:r>
          </w:p>
        </w:tc>
        <w:tc>
          <w:tcPr>
            <w:tcW w:w="3233" w:type="dxa"/>
            <w:tcBorders>
              <w:top w:val="single" w:sz="12" w:space="0" w:color="auto"/>
            </w:tcBorders>
          </w:tcPr>
          <w:p w:rsidR="00B04BA6" w:rsidRDefault="00B04BA6" w:rsidP="00A7717F">
            <w:pPr>
              <w:pStyle w:val="CompanyNameLocation1"/>
            </w:pPr>
            <w:r>
              <w:t>West Chester East H</w:t>
            </w:r>
            <w:r w:rsidR="00A314D2">
              <w:t xml:space="preserve">igh </w:t>
            </w:r>
            <w:r>
              <w:t>S</w:t>
            </w:r>
            <w:r w:rsidR="00A314D2">
              <w:t>chool</w:t>
            </w:r>
            <w:r>
              <w:t xml:space="preserve">           West Chester, PA</w:t>
            </w:r>
          </w:p>
          <w:p w:rsidR="00EA0347" w:rsidRDefault="00EA0347" w:rsidP="00A7717F">
            <w:pPr>
              <w:pStyle w:val="CompanyNameLocation1"/>
            </w:pPr>
          </w:p>
          <w:p w:rsidR="00EA0347" w:rsidRDefault="00EA0347" w:rsidP="00EA0347">
            <w:pPr>
              <w:pStyle w:val="CompanyNameLocation1"/>
              <w:spacing w:before="0"/>
            </w:pPr>
            <w:r>
              <w:t>State College, PA</w:t>
            </w:r>
          </w:p>
        </w:tc>
      </w:tr>
      <w:tr w:rsidR="00B04BA6" w:rsidRPr="00AE5BF9" w:rsidTr="009147F2"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:rsidR="00B04BA6" w:rsidRPr="0070617C" w:rsidRDefault="00B04BA6" w:rsidP="00D62111">
            <w:pPr>
              <w:pStyle w:val="Heading1"/>
            </w:pPr>
            <w:r>
              <w:t>References</w:t>
            </w:r>
          </w:p>
        </w:tc>
      </w:tr>
      <w:tr w:rsidR="00B04BA6" w:rsidRPr="00AE5BF9" w:rsidTr="009147F2">
        <w:tc>
          <w:tcPr>
            <w:tcW w:w="9090" w:type="dxa"/>
            <w:gridSpan w:val="3"/>
            <w:tcBorders>
              <w:top w:val="single" w:sz="12" w:space="0" w:color="auto"/>
            </w:tcBorders>
          </w:tcPr>
          <w:p w:rsidR="00B04BA6" w:rsidRDefault="00B04BA6" w:rsidP="00B67166">
            <w:pPr>
              <w:pStyle w:val="BodyText1"/>
            </w:pPr>
            <w:r>
              <w:t>References are available on request.</w:t>
            </w:r>
          </w:p>
        </w:tc>
      </w:tr>
    </w:tbl>
    <w:p w:rsidR="00593767" w:rsidRDefault="00593767" w:rsidP="00AA2E02"/>
    <w:sectPr w:rsidR="00593767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D54" w:rsidRDefault="00C51D54">
      <w:r>
        <w:separator/>
      </w:r>
    </w:p>
  </w:endnote>
  <w:endnote w:type="continuationSeparator" w:id="0">
    <w:p w:rsidR="00C51D54" w:rsidRDefault="00C5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D54" w:rsidRDefault="00C51D54">
      <w:r>
        <w:separator/>
      </w:r>
    </w:p>
  </w:footnote>
  <w:footnote w:type="continuationSeparator" w:id="0">
    <w:p w:rsidR="00C51D54" w:rsidRDefault="00C51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51A" w:rsidRDefault="00026BF4" w:rsidP="00FB371B">
    <w:pPr>
      <w:pStyle w:val="StyleContactInfo"/>
    </w:pPr>
    <w:r>
      <w:t xml:space="preserve">1411 E. </w:t>
    </w:r>
    <w:proofErr w:type="spellStart"/>
    <w:r>
      <w:t>Woodbank</w:t>
    </w:r>
    <w:proofErr w:type="spellEnd"/>
    <w:r>
      <w:t xml:space="preserve"> Way</w:t>
    </w:r>
    <w:r w:rsidRPr="00A43F4E">
      <w:t xml:space="preserve">, </w:t>
    </w:r>
    <w:r>
      <w:t xml:space="preserve">West Chester PA 19380 </w:t>
    </w:r>
    <w:r>
      <w:sym w:font="Symbol" w:char="F0B7"/>
    </w:r>
    <w:r>
      <w:t xml:space="preserve"> 484-885-5345 </w:t>
    </w:r>
    <w:r>
      <w:sym w:font="Symbol" w:char="F0B7"/>
    </w:r>
    <w:r>
      <w:t xml:space="preserve"> zmose@comcast.net</w:t>
    </w:r>
  </w:p>
  <w:p w:rsidR="002E651A" w:rsidRPr="00FB371B" w:rsidRDefault="00A02646" w:rsidP="00FB371B">
    <w:pPr>
      <w:pStyle w:val="YourNamePage2"/>
    </w:pPr>
    <w:r>
      <w:t>Zack Mosenson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76C06AD9"/>
    <w:multiLevelType w:val="hybridMultilevel"/>
    <w:tmpl w:val="B81C7A76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AD"/>
    <w:rsid w:val="00000B4A"/>
    <w:rsid w:val="00026BF4"/>
    <w:rsid w:val="00087AE5"/>
    <w:rsid w:val="000B540A"/>
    <w:rsid w:val="000C3A7B"/>
    <w:rsid w:val="000F5D7F"/>
    <w:rsid w:val="001014A0"/>
    <w:rsid w:val="0013786F"/>
    <w:rsid w:val="00140F23"/>
    <w:rsid w:val="0015244C"/>
    <w:rsid w:val="00164709"/>
    <w:rsid w:val="001B197C"/>
    <w:rsid w:val="001E3BF6"/>
    <w:rsid w:val="001E6339"/>
    <w:rsid w:val="002009A0"/>
    <w:rsid w:val="00200AB3"/>
    <w:rsid w:val="00201781"/>
    <w:rsid w:val="00214CD3"/>
    <w:rsid w:val="00276F1A"/>
    <w:rsid w:val="002802E5"/>
    <w:rsid w:val="002A1A72"/>
    <w:rsid w:val="002C438A"/>
    <w:rsid w:val="002E3B4E"/>
    <w:rsid w:val="002E651A"/>
    <w:rsid w:val="00356F71"/>
    <w:rsid w:val="00365AEA"/>
    <w:rsid w:val="0037263E"/>
    <w:rsid w:val="003D5562"/>
    <w:rsid w:val="00421AA2"/>
    <w:rsid w:val="004467E5"/>
    <w:rsid w:val="004A6D6B"/>
    <w:rsid w:val="004B6E20"/>
    <w:rsid w:val="00516194"/>
    <w:rsid w:val="00534ABB"/>
    <w:rsid w:val="00536323"/>
    <w:rsid w:val="00536728"/>
    <w:rsid w:val="00541D90"/>
    <w:rsid w:val="00547393"/>
    <w:rsid w:val="00593767"/>
    <w:rsid w:val="005D30A6"/>
    <w:rsid w:val="005D6C6F"/>
    <w:rsid w:val="00606654"/>
    <w:rsid w:val="00646FBC"/>
    <w:rsid w:val="00654974"/>
    <w:rsid w:val="006C0658"/>
    <w:rsid w:val="006D4539"/>
    <w:rsid w:val="00727993"/>
    <w:rsid w:val="007670B8"/>
    <w:rsid w:val="00770A1C"/>
    <w:rsid w:val="007A7639"/>
    <w:rsid w:val="007E07AD"/>
    <w:rsid w:val="00816970"/>
    <w:rsid w:val="00876360"/>
    <w:rsid w:val="008833D5"/>
    <w:rsid w:val="008B241A"/>
    <w:rsid w:val="008E6E76"/>
    <w:rsid w:val="009114DD"/>
    <w:rsid w:val="009147F2"/>
    <w:rsid w:val="009545E9"/>
    <w:rsid w:val="00956CE4"/>
    <w:rsid w:val="00971E9D"/>
    <w:rsid w:val="00A02646"/>
    <w:rsid w:val="00A13022"/>
    <w:rsid w:val="00A314D2"/>
    <w:rsid w:val="00A43F4E"/>
    <w:rsid w:val="00A47209"/>
    <w:rsid w:val="00A60F38"/>
    <w:rsid w:val="00A631CA"/>
    <w:rsid w:val="00A7717F"/>
    <w:rsid w:val="00AA2E02"/>
    <w:rsid w:val="00AA47AE"/>
    <w:rsid w:val="00AA7FB0"/>
    <w:rsid w:val="00AB451F"/>
    <w:rsid w:val="00AC15BE"/>
    <w:rsid w:val="00AD50A0"/>
    <w:rsid w:val="00AD63E4"/>
    <w:rsid w:val="00AE5BF9"/>
    <w:rsid w:val="00B04BA6"/>
    <w:rsid w:val="00B5218C"/>
    <w:rsid w:val="00B67166"/>
    <w:rsid w:val="00B74F50"/>
    <w:rsid w:val="00B83D28"/>
    <w:rsid w:val="00B9763E"/>
    <w:rsid w:val="00BA269A"/>
    <w:rsid w:val="00BB2FAB"/>
    <w:rsid w:val="00BF3699"/>
    <w:rsid w:val="00BF6E30"/>
    <w:rsid w:val="00BF735E"/>
    <w:rsid w:val="00C022F6"/>
    <w:rsid w:val="00C464F2"/>
    <w:rsid w:val="00C51D54"/>
    <w:rsid w:val="00C5369F"/>
    <w:rsid w:val="00C67B86"/>
    <w:rsid w:val="00C8219D"/>
    <w:rsid w:val="00C8736B"/>
    <w:rsid w:val="00CA3297"/>
    <w:rsid w:val="00CD55D9"/>
    <w:rsid w:val="00CF0778"/>
    <w:rsid w:val="00CF1BAF"/>
    <w:rsid w:val="00D06D76"/>
    <w:rsid w:val="00D42FF4"/>
    <w:rsid w:val="00D43291"/>
    <w:rsid w:val="00D467AD"/>
    <w:rsid w:val="00D62111"/>
    <w:rsid w:val="00D73271"/>
    <w:rsid w:val="00D958C6"/>
    <w:rsid w:val="00D96E67"/>
    <w:rsid w:val="00DC15F8"/>
    <w:rsid w:val="00DE5EA5"/>
    <w:rsid w:val="00E4374B"/>
    <w:rsid w:val="00E4737E"/>
    <w:rsid w:val="00EA0347"/>
    <w:rsid w:val="00EB0A2F"/>
    <w:rsid w:val="00F003DB"/>
    <w:rsid w:val="00F03B8B"/>
    <w:rsid w:val="00F4129A"/>
    <w:rsid w:val="00F45D1D"/>
    <w:rsid w:val="00F561DD"/>
    <w:rsid w:val="00F72C46"/>
    <w:rsid w:val="00F9381B"/>
    <w:rsid w:val="00F95D8A"/>
    <w:rsid w:val="00FB371B"/>
    <w:rsid w:val="00FF0ECE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7E290B2-EBCF-42EE-9F9C-74B5828A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356F71"/>
    <w:pPr>
      <w:spacing w:before="120" w:after="60" w:line="220" w:lineRule="atLeast"/>
      <w:outlineLvl w:val="1"/>
    </w:pPr>
    <w:rPr>
      <w:rFonts w:ascii="Tahoma" w:hAnsi="Tahoma"/>
      <w:b/>
      <w:spacing w:val="10"/>
      <w:sz w:val="22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customStyle="1" w:styleId="Dates">
    <w:name w:val="Dates"/>
    <w:basedOn w:val="BodyText1"/>
    <w:rsid w:val="003D5562"/>
    <w:pPr>
      <w:spacing w:before="0"/>
    </w:pPr>
  </w:style>
  <w:style w:type="paragraph" w:customStyle="1" w:styleId="Dates1">
    <w:name w:val="Dates 1"/>
    <w:basedOn w:val="BodyText1"/>
    <w:rsid w:val="003D5562"/>
  </w:style>
  <w:style w:type="paragraph" w:customStyle="1" w:styleId="JobTitleDegree1">
    <w:name w:val="Job Title/Degree 1"/>
    <w:basedOn w:val="BodyText"/>
    <w:rsid w:val="003D5562"/>
    <w:pPr>
      <w:spacing w:after="40"/>
    </w:pPr>
  </w:style>
  <w:style w:type="paragraph" w:customStyle="1" w:styleId="JobTitleDegree">
    <w:name w:val="Job Title/Degree"/>
    <w:basedOn w:val="BodyText"/>
    <w:rsid w:val="003D5562"/>
    <w:pPr>
      <w:spacing w:before="0" w:after="40"/>
    </w:pPr>
  </w:style>
  <w:style w:type="paragraph" w:customStyle="1" w:styleId="CompanyNameLocation1">
    <w:name w:val="Company Name/Location 1"/>
    <w:basedOn w:val="BodyText3"/>
    <w:rsid w:val="003D5562"/>
    <w:pPr>
      <w:spacing w:after="40"/>
    </w:pPr>
  </w:style>
  <w:style w:type="paragraph" w:customStyle="1" w:styleId="CompanyNameLocation">
    <w:name w:val="Company Name/Location"/>
    <w:basedOn w:val="CompanyNameLocation1"/>
    <w:rsid w:val="003D5562"/>
    <w:pPr>
      <w:spacing w:before="0"/>
    </w:pPr>
  </w:style>
  <w:style w:type="character" w:styleId="CommentReference">
    <w:name w:val="annotation reference"/>
    <w:basedOn w:val="DefaultParagraphFont"/>
    <w:semiHidden/>
    <w:rsid w:val="00421AA2"/>
    <w:rPr>
      <w:sz w:val="16"/>
      <w:szCs w:val="16"/>
    </w:rPr>
  </w:style>
  <w:style w:type="paragraph" w:styleId="CommentText">
    <w:name w:val="annotation text"/>
    <w:basedOn w:val="Normal"/>
    <w:semiHidden/>
    <w:rsid w:val="00421AA2"/>
  </w:style>
  <w:style w:type="paragraph" w:styleId="CommentSubject">
    <w:name w:val="annotation subject"/>
    <w:basedOn w:val="CommentText"/>
    <w:next w:val="CommentText"/>
    <w:semiHidden/>
    <w:rsid w:val="00421A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osenso\AppData\Roaming\Microsoft\Templates\Functional%20resum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AD9F35-DE27-4AB6-A865-C6A562FC8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resume(2)</Template>
  <TotalTime>8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mosenson</dc:creator>
  <cp:lastModifiedBy>craig mosenson</cp:lastModifiedBy>
  <cp:revision>4</cp:revision>
  <cp:lastPrinted>2016-09-18T20:32:00Z</cp:lastPrinted>
  <dcterms:created xsi:type="dcterms:W3CDTF">2017-07-16T18:49:00Z</dcterms:created>
  <dcterms:modified xsi:type="dcterms:W3CDTF">2017-09-12T15:46:00Z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TC063637551033</vt:lpwstr>
  </property>
</Properties>
</file>